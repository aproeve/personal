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Layout table for basic resume"/>
      </w:tblPr>
      <w:tblGrid>
        <w:gridCol w:w="2074"/>
        <w:gridCol w:w="7646"/>
      </w:tblGrid>
      <w:tr w:rsidR="004D4FC2">
        <w:tc>
          <w:tcPr>
            <w:tcW w:w="2074" w:type="dxa"/>
          </w:tcPr>
          <w:p w:rsidR="004D4FC2" w:rsidRDefault="004D4FC2"/>
        </w:tc>
        <w:tc>
          <w:tcPr>
            <w:tcW w:w="7646" w:type="dxa"/>
            <w:tcMar>
              <w:bottom w:w="576" w:type="dxa"/>
            </w:tcMar>
          </w:tcPr>
          <w:p w:rsidR="004D4FC2" w:rsidRPr="00641ECA" w:rsidRDefault="006552F4">
            <w:pPr>
              <w:pStyle w:val="Name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Your Name"/>
                <w:tag w:val=""/>
                <w:id w:val="-936988443"/>
                <w:placeholder>
                  <w:docPart w:val="16DE7BFA5F5E4C2A900637A5284081B7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>
                <w:rPr>
                  <w:rStyle w:val="Emphasis"/>
                </w:rPr>
              </w:sdtEndPr>
              <w:sdtContent>
                <w:r w:rsidR="00192E84" w:rsidRPr="00641ECA">
                  <w:rPr>
                    <w:rStyle w:val="Emphasis"/>
                  </w:rPr>
                  <w:t>ALExcia Proeve</w:t>
                </w:r>
              </w:sdtContent>
            </w:sdt>
          </w:p>
          <w:p w:rsidR="004D4FC2" w:rsidRDefault="00192E84" w:rsidP="00192E84">
            <w:r>
              <w:t>17 Sloane Road, Newburgh, N.Y., 12550</w:t>
            </w:r>
            <w:r w:rsidR="00641ECA">
              <w:t> </w:t>
            </w:r>
            <w:r w:rsidR="00DC3B2B">
              <w:rPr>
                <w:rStyle w:val="Emphasis"/>
              </w:rPr>
              <w:t>|</w:t>
            </w:r>
            <w:r w:rsidR="00DC3B2B">
              <w:t> </w:t>
            </w:r>
            <w:r>
              <w:t>aproeve.ptech@gmail.com</w:t>
            </w:r>
            <w:r w:rsidR="00641ECA">
              <w:t> </w:t>
            </w:r>
            <w:r w:rsidR="00DC3B2B">
              <w:rPr>
                <w:rStyle w:val="Emphasis"/>
              </w:rPr>
              <w:t>|</w:t>
            </w:r>
            <w:r w:rsidR="00641ECA">
              <w:t> </w:t>
            </w:r>
            <w:r>
              <w:t>845-520-8096</w:t>
            </w:r>
          </w:p>
          <w:p w:rsidR="00D623BF" w:rsidRDefault="00D623BF" w:rsidP="00192E84">
            <w:r>
              <w:t>Website: aproeve.github.io/personal/</w:t>
            </w:r>
          </w:p>
        </w:tc>
        <w:bookmarkStart w:id="0" w:name="_GoBack"/>
        <w:bookmarkEnd w:id="0"/>
      </w:tr>
      <w:tr w:rsidR="004D4FC2">
        <w:tc>
          <w:tcPr>
            <w:tcW w:w="2074" w:type="dxa"/>
          </w:tcPr>
          <w:p w:rsidR="004D4FC2" w:rsidRDefault="00192E84">
            <w:pPr>
              <w:pStyle w:val="Heading1"/>
              <w:outlineLvl w:val="0"/>
            </w:pPr>
            <w:r>
              <w:t>SUMMARY</w:t>
            </w:r>
          </w:p>
        </w:tc>
        <w:tc>
          <w:tcPr>
            <w:tcW w:w="7646" w:type="dxa"/>
          </w:tcPr>
          <w:p w:rsidR="004D4FC2" w:rsidRDefault="00641ECA" w:rsidP="00192E84">
            <w:pPr>
              <w:spacing w:after="180"/>
            </w:pPr>
            <w:r>
              <w:t>Junior a</w:t>
            </w:r>
            <w:r w:rsidR="00192E84">
              <w:t xml:space="preserve">t </w:t>
            </w:r>
            <w:r w:rsidR="00D623BF">
              <w:t xml:space="preserve">Newburgh P-TECH School, </w:t>
            </w:r>
            <w:r w:rsidR="00192E84">
              <w:t>Excelsior Academy. 3 years of experience with online forums, spreadsheet management, and in-game administration.</w:t>
            </w:r>
            <w:r w:rsidR="00D623BF">
              <w:t xml:space="preserve"> Interested in graphic design, web design, and mathematics.</w:t>
            </w:r>
          </w:p>
        </w:tc>
      </w:tr>
      <w:tr w:rsidR="004D4FC2">
        <w:tc>
          <w:tcPr>
            <w:tcW w:w="2074" w:type="dxa"/>
          </w:tcPr>
          <w:p w:rsidR="004D4FC2" w:rsidRDefault="00DC3B2B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7646" w:type="dxa"/>
          </w:tcPr>
          <w:p w:rsidR="004D4FC2" w:rsidRDefault="00192E84" w:rsidP="00192E84">
            <w:pPr>
              <w:pStyle w:val="ListParagraph"/>
              <w:numPr>
                <w:ilvl w:val="0"/>
                <w:numId w:val="1"/>
              </w:numPr>
            </w:pPr>
            <w:r>
              <w:t>Proficient in all Microsoft Office Tools</w:t>
            </w:r>
          </w:p>
          <w:p w:rsidR="00192E84" w:rsidRDefault="00192E84" w:rsidP="00192E84">
            <w:pPr>
              <w:pStyle w:val="ListParagraph"/>
              <w:numPr>
                <w:ilvl w:val="0"/>
                <w:numId w:val="1"/>
              </w:numPr>
            </w:pPr>
            <w:r>
              <w:t xml:space="preserve">Proficient in HTML &amp; CSS </w:t>
            </w:r>
          </w:p>
          <w:p w:rsidR="00192E84" w:rsidRDefault="00D623BF" w:rsidP="00192E84">
            <w:pPr>
              <w:pStyle w:val="ListParagraph"/>
              <w:numPr>
                <w:ilvl w:val="0"/>
                <w:numId w:val="1"/>
              </w:numPr>
            </w:pPr>
            <w:r>
              <w:t>Experienced in creating</w:t>
            </w:r>
            <w:r w:rsidR="00192E84">
              <w:t xml:space="preserve"> professional fliers and brochures</w:t>
            </w:r>
          </w:p>
          <w:p w:rsidR="00641ECA" w:rsidRDefault="00192E84" w:rsidP="00D623BF">
            <w:pPr>
              <w:pStyle w:val="ListParagraph"/>
              <w:numPr>
                <w:ilvl w:val="0"/>
                <w:numId w:val="1"/>
              </w:numPr>
            </w:pPr>
            <w:r>
              <w:t>Able to manage a spreadsheet and document all expenses</w:t>
            </w:r>
          </w:p>
        </w:tc>
      </w:tr>
      <w:tr w:rsidR="004D4FC2">
        <w:tc>
          <w:tcPr>
            <w:tcW w:w="2074" w:type="dxa"/>
          </w:tcPr>
          <w:p w:rsidR="004D4FC2" w:rsidRDefault="00DC3B2B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646" w:type="dxa"/>
          </w:tcPr>
          <w:p w:rsidR="004D4FC2" w:rsidRDefault="00192E84">
            <w:pPr>
              <w:pStyle w:val="Heading2"/>
              <w:outlineLvl w:val="1"/>
            </w:pPr>
            <w:r>
              <w:rPr>
                <w:rStyle w:val="Strong"/>
              </w:rPr>
              <w:t>Event Manager</w:t>
            </w:r>
            <w:r w:rsidR="00DC3B2B">
              <w:t xml:space="preserve"> </w:t>
            </w:r>
            <w:r>
              <w:t>LifePunch.net</w:t>
            </w:r>
          </w:p>
          <w:p w:rsidR="004D4FC2" w:rsidRDefault="00192E84">
            <w:pPr>
              <w:pStyle w:val="Heading3"/>
              <w:outlineLvl w:val="2"/>
            </w:pPr>
            <w:r>
              <w:t>Dec 2015- March 2016</w:t>
            </w:r>
          </w:p>
          <w:p w:rsidR="00192E84" w:rsidRDefault="00192E84">
            <w:pPr>
              <w:spacing w:after="180"/>
            </w:pPr>
            <w:r>
              <w:t xml:space="preserve">Responsible for hosting and managing events on an online forum + in-game server. Must manage own spreadsheet documenting all expenses. Attend weekly meetings to discuss future plans for events. </w:t>
            </w:r>
          </w:p>
          <w:p w:rsidR="00192E84" w:rsidRPr="00192E84" w:rsidRDefault="00192E84" w:rsidP="00192E84">
            <w:pPr>
              <w:pStyle w:val="Heading2"/>
              <w:outlineLvl w:val="1"/>
              <w:rPr>
                <w:b/>
              </w:rPr>
            </w:pPr>
            <w:r w:rsidRPr="00192E84">
              <w:rPr>
                <w:b/>
              </w:rPr>
              <w:t xml:space="preserve">Notable </w:t>
            </w:r>
            <w:r>
              <w:rPr>
                <w:b/>
              </w:rPr>
              <w:t>Accomplishments</w:t>
            </w:r>
          </w:p>
          <w:p w:rsidR="004D4FC2" w:rsidRDefault="00D623BF">
            <w:pPr>
              <w:spacing w:after="180"/>
            </w:pPr>
            <w:r>
              <w:t>Took control over an abandoned</w:t>
            </w:r>
            <w:r w:rsidR="00192E84">
              <w:t xml:space="preserve"> event due for Easter, designed the graphics of the event and coordinated the team of people responsible for distributing prizes. Used personal items to provide prizes. </w:t>
            </w:r>
          </w:p>
        </w:tc>
      </w:tr>
      <w:tr w:rsidR="004D4FC2">
        <w:tc>
          <w:tcPr>
            <w:tcW w:w="2074" w:type="dxa"/>
          </w:tcPr>
          <w:p w:rsidR="004D4FC2" w:rsidRDefault="00DC3B2B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646" w:type="dxa"/>
          </w:tcPr>
          <w:p w:rsidR="004D4FC2" w:rsidRDefault="00726382">
            <w:pPr>
              <w:pStyle w:val="Heading2"/>
              <w:outlineLvl w:val="1"/>
            </w:pPr>
            <w:r>
              <w:rPr>
                <w:rStyle w:val="Strong"/>
              </w:rPr>
              <w:t>Newburgh Free Academy</w:t>
            </w:r>
            <w:r w:rsidR="00DC3B2B">
              <w:t xml:space="preserve">, </w:t>
            </w:r>
            <w:r>
              <w:t>Excelsior Academy</w:t>
            </w:r>
          </w:p>
          <w:p w:rsidR="00D623BF" w:rsidRDefault="00D623BF" w:rsidP="00D623BF">
            <w:r>
              <w:t>3.6 GPA across all computer science related courses. Well-ve</w:t>
            </w:r>
            <w:r>
              <w:t>rsed and articulate, managing a 3.5 GPA across all English classes.</w:t>
            </w:r>
          </w:p>
          <w:p w:rsidR="00D623BF" w:rsidRDefault="00D623BF" w:rsidP="00D623BF"/>
          <w:p w:rsidR="00D623BF" w:rsidRDefault="00D623BF" w:rsidP="00D623BF">
            <w:pPr>
              <w:pStyle w:val="Heading2"/>
              <w:outlineLvl w:val="1"/>
            </w:pPr>
            <w:r>
              <w:rPr>
                <w:rStyle w:val="Strong"/>
              </w:rPr>
              <w:t>Suny Orange</w:t>
            </w:r>
            <w:r>
              <w:t xml:space="preserve">, </w:t>
            </w:r>
            <w:r>
              <w:t>A.A.S. in cyber security</w:t>
            </w:r>
          </w:p>
          <w:p w:rsidR="00D623BF" w:rsidRDefault="00D623BF" w:rsidP="00D623BF">
            <w:pPr>
              <w:pStyle w:val="Heading3"/>
              <w:outlineLvl w:val="2"/>
            </w:pPr>
            <w:r>
              <w:t>Suny Orange Student</w:t>
            </w:r>
          </w:p>
          <w:p w:rsidR="00D623BF" w:rsidRDefault="00D623BF" w:rsidP="00726382">
            <w:pPr>
              <w:spacing w:after="180"/>
            </w:pPr>
            <w:r>
              <w:t>Maintaining a 3.52 GPA in college classes taken while being enrolled in high school classes simultaneously</w:t>
            </w:r>
            <w:r>
              <w:t>.</w:t>
            </w:r>
          </w:p>
        </w:tc>
      </w:tr>
      <w:tr w:rsidR="004D4FC2">
        <w:tc>
          <w:tcPr>
            <w:tcW w:w="2074" w:type="dxa"/>
          </w:tcPr>
          <w:p w:rsidR="004D4FC2" w:rsidRDefault="00726382">
            <w:pPr>
              <w:pStyle w:val="Heading1"/>
              <w:outlineLvl w:val="0"/>
            </w:pPr>
            <w:r>
              <w:t>Activities</w:t>
            </w:r>
          </w:p>
        </w:tc>
        <w:tc>
          <w:tcPr>
            <w:tcW w:w="7646" w:type="dxa"/>
          </w:tcPr>
          <w:p w:rsidR="004D4FC2" w:rsidRDefault="00726382" w:rsidP="00726382">
            <w:pPr>
              <w:pStyle w:val="ListParagraph"/>
              <w:numPr>
                <w:ilvl w:val="0"/>
                <w:numId w:val="2"/>
              </w:numPr>
            </w:pPr>
            <w:r>
              <w:t xml:space="preserve">Youngest solo artist of the Newburgh Illuminated Festival, painted 4 by 2 ft. lightbulb-shaped plywood to display in community. </w:t>
            </w:r>
          </w:p>
          <w:p w:rsidR="00726382" w:rsidRDefault="00726382" w:rsidP="00726382">
            <w:pPr>
              <w:pStyle w:val="ListParagraph"/>
              <w:numPr>
                <w:ilvl w:val="0"/>
                <w:numId w:val="2"/>
              </w:numPr>
            </w:pPr>
            <w:r>
              <w:t>Commissioned graphic artist</w:t>
            </w:r>
          </w:p>
          <w:p w:rsidR="00726382" w:rsidRDefault="00726382" w:rsidP="00726382">
            <w:pPr>
              <w:pStyle w:val="ListParagraph"/>
              <w:numPr>
                <w:ilvl w:val="0"/>
                <w:numId w:val="2"/>
              </w:numPr>
            </w:pPr>
            <w:r>
              <w:t>Volunteer graphic artist</w:t>
            </w:r>
          </w:p>
          <w:p w:rsidR="00726382" w:rsidRDefault="00D623BF" w:rsidP="00726382">
            <w:pPr>
              <w:pStyle w:val="ListParagraph"/>
              <w:numPr>
                <w:ilvl w:val="0"/>
                <w:numId w:val="2"/>
              </w:numPr>
            </w:pPr>
            <w:r>
              <w:t>Helped facilitate Excelsior</w:t>
            </w:r>
            <w:r w:rsidR="00726382">
              <w:t xml:space="preserve"> “Hour of Code” </w:t>
            </w:r>
            <w:r>
              <w:t xml:space="preserve">event </w:t>
            </w:r>
            <w:r w:rsidR="00726382">
              <w:t>2 years in a row.</w:t>
            </w:r>
          </w:p>
          <w:p w:rsidR="00726382" w:rsidRDefault="00726382" w:rsidP="00726382">
            <w:pPr>
              <w:pStyle w:val="ListParagraph"/>
              <w:numPr>
                <w:ilvl w:val="0"/>
                <w:numId w:val="2"/>
              </w:numPr>
            </w:pPr>
            <w:r>
              <w:t>Modelled for advertisement purposes, N</w:t>
            </w:r>
            <w:r w:rsidR="00D623BF">
              <w:t xml:space="preserve">ewburgh </w:t>
            </w:r>
            <w:r>
              <w:t>P</w:t>
            </w:r>
            <w:r w:rsidR="00D623BF">
              <w:t xml:space="preserve">erforming </w:t>
            </w:r>
            <w:r>
              <w:t>A</w:t>
            </w:r>
            <w:r w:rsidR="00D623BF">
              <w:t xml:space="preserve">rts </w:t>
            </w:r>
            <w:r>
              <w:t>A</w:t>
            </w:r>
            <w:r w:rsidR="00D623BF">
              <w:t>cademy</w:t>
            </w:r>
            <w:r>
              <w:t xml:space="preserve"> related. </w:t>
            </w:r>
          </w:p>
        </w:tc>
      </w:tr>
      <w:tr w:rsidR="004D4FC2">
        <w:tc>
          <w:tcPr>
            <w:tcW w:w="2074" w:type="dxa"/>
          </w:tcPr>
          <w:p w:rsidR="004D4FC2" w:rsidRDefault="00641ECA">
            <w:pPr>
              <w:pStyle w:val="Heading1"/>
              <w:outlineLvl w:val="0"/>
            </w:pPr>
            <w:r>
              <w:t>Recognitions &amp; Awards</w:t>
            </w:r>
          </w:p>
        </w:tc>
        <w:tc>
          <w:tcPr>
            <w:tcW w:w="7646" w:type="dxa"/>
          </w:tcPr>
          <w:p w:rsidR="004D4FC2" w:rsidRDefault="00726382">
            <w:pPr>
              <w:pStyle w:val="Heading2"/>
              <w:outlineLvl w:val="1"/>
            </w:pPr>
            <w:r>
              <w:rPr>
                <w:rStyle w:val="Strong"/>
              </w:rPr>
              <w:t>Participation in permanent art collection</w:t>
            </w:r>
            <w:r w:rsidR="00DC3B2B">
              <w:t xml:space="preserve">, </w:t>
            </w:r>
            <w:r>
              <w:t>June 2015</w:t>
            </w:r>
          </w:p>
          <w:p w:rsidR="004D4FC2" w:rsidRDefault="00726382">
            <w:pPr>
              <w:pStyle w:val="Heading3"/>
              <w:outlineLvl w:val="2"/>
            </w:pPr>
            <w:r>
              <w:t>Board of Education</w:t>
            </w:r>
          </w:p>
          <w:p w:rsidR="00726382" w:rsidRPr="00726382" w:rsidRDefault="00726382">
            <w:pPr>
              <w:pStyle w:val="Heading3"/>
              <w:outlineLvl w:val="2"/>
              <w:rPr>
                <w:color w:val="0D0D0D" w:themeColor="text1" w:themeTint="F2"/>
              </w:rPr>
            </w:pPr>
            <w:r w:rsidRPr="00726382">
              <w:rPr>
                <w:b/>
                <w:color w:val="0D0D0D" w:themeColor="text1" w:themeTint="F2"/>
              </w:rPr>
              <w:t>Longest Standing Member of N</w:t>
            </w:r>
            <w:r w:rsidR="00D623BF">
              <w:rPr>
                <w:b/>
                <w:color w:val="0D0D0D" w:themeColor="text1" w:themeTint="F2"/>
              </w:rPr>
              <w:t xml:space="preserve">ewburgh </w:t>
            </w:r>
            <w:r w:rsidRPr="00726382">
              <w:rPr>
                <w:b/>
                <w:color w:val="0D0D0D" w:themeColor="text1" w:themeTint="F2"/>
              </w:rPr>
              <w:t>P</w:t>
            </w:r>
            <w:r w:rsidR="00D623BF">
              <w:rPr>
                <w:b/>
                <w:color w:val="0D0D0D" w:themeColor="text1" w:themeTint="F2"/>
              </w:rPr>
              <w:t xml:space="preserve">erforming </w:t>
            </w:r>
            <w:r w:rsidRPr="00726382">
              <w:rPr>
                <w:b/>
                <w:color w:val="0D0D0D" w:themeColor="text1" w:themeTint="F2"/>
              </w:rPr>
              <w:t>A</w:t>
            </w:r>
            <w:r w:rsidR="00D623BF">
              <w:rPr>
                <w:b/>
                <w:color w:val="0D0D0D" w:themeColor="text1" w:themeTint="F2"/>
              </w:rPr>
              <w:t xml:space="preserve">rts </w:t>
            </w:r>
            <w:r w:rsidRPr="00726382">
              <w:rPr>
                <w:b/>
                <w:color w:val="0D0D0D" w:themeColor="text1" w:themeTint="F2"/>
              </w:rPr>
              <w:t>A</w:t>
            </w:r>
            <w:r w:rsidR="00D623BF">
              <w:rPr>
                <w:b/>
                <w:color w:val="0D0D0D" w:themeColor="text1" w:themeTint="F2"/>
              </w:rPr>
              <w:t>cademy</w:t>
            </w:r>
            <w:r>
              <w:t xml:space="preserve">, </w:t>
            </w:r>
            <w:r w:rsidRPr="00726382">
              <w:rPr>
                <w:color w:val="0D0D0D" w:themeColor="text1" w:themeTint="F2"/>
              </w:rPr>
              <w:t>August 2015</w:t>
            </w:r>
          </w:p>
          <w:p w:rsidR="004D4FC2" w:rsidRPr="00726382" w:rsidRDefault="004D4FC2" w:rsidP="00726382">
            <w:pPr>
              <w:spacing w:after="180"/>
              <w:rPr>
                <w:rFonts w:ascii="Arial Black" w:hAnsi="Arial Black"/>
              </w:rPr>
            </w:pPr>
          </w:p>
        </w:tc>
      </w:tr>
    </w:tbl>
    <w:p w:rsidR="004D4FC2" w:rsidRDefault="00641EC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5354619</wp:posOffset>
                </wp:positionH>
                <wp:positionV relativeFrom="paragraph">
                  <wp:posOffset>-8749329</wp:posOffset>
                </wp:positionV>
                <wp:extent cx="1355463" cy="753035"/>
                <wp:effectExtent l="0" t="0" r="16510" b="28575"/>
                <wp:wrapNone/>
                <wp:docPr id="1" name="Round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463" cy="75303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D8B7D" id="Round Diagonal Corner Rectangle 1" o:spid="_x0000_s1026" style="position:absolute;margin-left:421.6pt;margin-top:-688.9pt;width:106.75pt;height:5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5463,75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" path="m125508,l1355463,r,l1355463,627527v,69316,-56192,125508,-125508,125508l,753035r,l,125508c,56192,56192,,125508,xe" fillcolor="#7c9e0e [3204]" strokecolor="#3d4e07 [1604]" strokeweight="1pt">
                <v:stroke joinstyle="miter"/>
                <v:path arrowok="t" o:connecttype="custom" o:connectlocs="125508,0;1355463,0;1355463,0;1355463,627527;1229955,753035;0,753035;0,753035;0,125508;125508,0" o:connectangles="0,0,0,0,0,0,0,0,0"/>
              </v:shape>
            </w:pict>
          </mc:Fallback>
        </mc:AlternateContent>
      </w:r>
    </w:p>
    <w:sectPr w:rsidR="004D4FC2">
      <w:footerReference w:type="default" r:id="rId8"/>
      <w:pgSz w:w="12240" w:h="15840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2F4" w:rsidRDefault="006552F4">
      <w:pPr>
        <w:spacing w:after="0" w:line="240" w:lineRule="auto"/>
      </w:pPr>
      <w:r>
        <w:separator/>
      </w:r>
    </w:p>
  </w:endnote>
  <w:endnote w:type="continuationSeparator" w:id="0">
    <w:p w:rsidR="006552F4" w:rsidRDefault="00655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FC2" w:rsidRDefault="00DC3B2B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623B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2F4" w:rsidRDefault="006552F4">
      <w:pPr>
        <w:spacing w:after="0" w:line="240" w:lineRule="auto"/>
      </w:pPr>
      <w:r>
        <w:separator/>
      </w:r>
    </w:p>
  </w:footnote>
  <w:footnote w:type="continuationSeparator" w:id="0">
    <w:p w:rsidR="006552F4" w:rsidRDefault="00655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B4A4F"/>
    <w:multiLevelType w:val="hybridMultilevel"/>
    <w:tmpl w:val="E01E8F76"/>
    <w:lvl w:ilvl="0" w:tplc="693CB0E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81A41"/>
    <w:multiLevelType w:val="hybridMultilevel"/>
    <w:tmpl w:val="BE3A5590"/>
    <w:lvl w:ilvl="0" w:tplc="693CB0E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84"/>
    <w:rsid w:val="000C78A6"/>
    <w:rsid w:val="00192E84"/>
    <w:rsid w:val="004D4FC2"/>
    <w:rsid w:val="00641ECA"/>
    <w:rsid w:val="006552F4"/>
    <w:rsid w:val="00726382"/>
    <w:rsid w:val="00D623BF"/>
    <w:rsid w:val="00DC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326"/>
  <w15:chartTrackingRefBased/>
  <w15:docId w15:val="{4705CA9C-BF02-4765-9664-AD552979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5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Emphasis">
    <w:name w:val="Emphasis"/>
    <w:basedOn w:val="DefaultParagraphFont"/>
    <w:uiPriority w:val="4"/>
    <w:unhideWhenUsed/>
    <w:qFormat/>
    <w:rPr>
      <w:b/>
      <w:iCs w:val="0"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  <w:style w:type="paragraph" w:styleId="ListParagraph">
    <w:name w:val="List Paragraph"/>
    <w:basedOn w:val="Normal"/>
    <w:uiPriority w:val="34"/>
    <w:unhideWhenUsed/>
    <w:qFormat/>
    <w:rsid w:val="0019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x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DE7BFA5F5E4C2A900637A528408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1C5B7-5A4C-459D-BAC1-3DC83C10EE3C}"/>
      </w:docPartPr>
      <w:docPartBody>
        <w:p w:rsidR="001C32B2" w:rsidRDefault="001C2D5E">
          <w:pPr>
            <w:pStyle w:val="16DE7BFA5F5E4C2A900637A5284081B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5E"/>
    <w:rsid w:val="001C2D5E"/>
    <w:rsid w:val="001C32B2"/>
    <w:rsid w:val="006B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DE7BFA5F5E4C2A900637A5284081B7">
    <w:name w:val="16DE7BFA5F5E4C2A900637A5284081B7"/>
  </w:style>
  <w:style w:type="paragraph" w:customStyle="1" w:styleId="C8FBE305B8B74A889810F3560259CEE6">
    <w:name w:val="C8FBE305B8B74A889810F3560259CEE6"/>
  </w:style>
  <w:style w:type="paragraph" w:customStyle="1" w:styleId="0333450C932848368ADB4612C6E97D59">
    <w:name w:val="0333450C932848368ADB4612C6E97D59"/>
  </w:style>
  <w:style w:type="paragraph" w:customStyle="1" w:styleId="32052D5D90AC459B96D97828F40CB6EE">
    <w:name w:val="32052D5D90AC459B96D97828F40CB6EE"/>
  </w:style>
  <w:style w:type="paragraph" w:customStyle="1" w:styleId="46219CC1AC064CC192AA7A47A1259FE9">
    <w:name w:val="46219CC1AC064CC192AA7A47A1259FE9"/>
  </w:style>
  <w:style w:type="paragraph" w:customStyle="1" w:styleId="178906BB0647474FA1CB5F1869B04BCE">
    <w:name w:val="178906BB0647474FA1CB5F1869B04BC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A60FFACBC4144749209A6DFD34F5C5C">
    <w:name w:val="9A60FFACBC4144749209A6DFD34F5C5C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BE75E89A2C634A42A8920A55EC4D5CEF">
    <w:name w:val="BE75E89A2C634A42A8920A55EC4D5CEF"/>
  </w:style>
  <w:style w:type="paragraph" w:customStyle="1" w:styleId="C86ACAE8BE2B403AB4B434BDF32C758E">
    <w:name w:val="C86ACAE8BE2B403AB4B434BDF32C758E"/>
  </w:style>
  <w:style w:type="paragraph" w:customStyle="1" w:styleId="85FBA673FEF748D9AAC82806AAA35D29">
    <w:name w:val="85FBA673FEF748D9AAC82806AAA35D29"/>
  </w:style>
  <w:style w:type="paragraph" w:customStyle="1" w:styleId="7D0DC6A2612943CD914C6AA5C5F2E103">
    <w:name w:val="7D0DC6A2612943CD914C6AA5C5F2E103"/>
  </w:style>
  <w:style w:type="paragraph" w:customStyle="1" w:styleId="A49D769DBD6E4D99BF088BCF7E766BAB">
    <w:name w:val="A49D769DBD6E4D99BF088BCF7E766BAB"/>
  </w:style>
  <w:style w:type="paragraph" w:customStyle="1" w:styleId="10BCE3CAA2F843F6BC61D9B86657E9DF">
    <w:name w:val="10BCE3CAA2F843F6BC61D9B86657E9DF"/>
  </w:style>
  <w:style w:type="paragraph" w:customStyle="1" w:styleId="240E0072DBCB462B908D1846EE40EF8D">
    <w:name w:val="240E0072DBCB462B908D1846EE40EF8D"/>
  </w:style>
  <w:style w:type="paragraph" w:customStyle="1" w:styleId="91C81B8DC3314927B71EB8DA951F499B">
    <w:name w:val="91C81B8DC3314927B71EB8DA951F499B"/>
  </w:style>
  <w:style w:type="paragraph" w:customStyle="1" w:styleId="4256A92D9A9948C592DE9C661CAB1214">
    <w:name w:val="4256A92D9A9948C592DE9C661CAB1214"/>
  </w:style>
  <w:style w:type="paragraph" w:customStyle="1" w:styleId="9E09DC601EFC41C7AF5D54137C372ED3">
    <w:name w:val="9E09DC601EFC41C7AF5D54137C372ED3"/>
  </w:style>
  <w:style w:type="paragraph" w:customStyle="1" w:styleId="53880BA2145545B19D20E594CED544E3">
    <w:name w:val="53880BA2145545B19D20E594CED544E3"/>
  </w:style>
  <w:style w:type="paragraph" w:customStyle="1" w:styleId="4F3EA9D41500460B8DBECB5B91EA7D9A">
    <w:name w:val="4F3EA9D41500460B8DBECB5B91EA7D9A"/>
  </w:style>
  <w:style w:type="paragraph" w:customStyle="1" w:styleId="18207493B65845DC9893801953B5D1F4">
    <w:name w:val="18207493B65845DC9893801953B5D1F4"/>
  </w:style>
  <w:style w:type="paragraph" w:customStyle="1" w:styleId="895DE8A386B543B7A50A8EE618D14F51">
    <w:name w:val="895DE8A386B543B7A50A8EE618D14F51"/>
  </w:style>
  <w:style w:type="paragraph" w:customStyle="1" w:styleId="9D8CC1B2BC4E4357962829E1608550AD">
    <w:name w:val="9D8CC1B2BC4E4357962829E1608550AD"/>
  </w:style>
  <w:style w:type="paragraph" w:customStyle="1" w:styleId="93B1CC7835CD42728CC13B93C1947AC6">
    <w:name w:val="93B1CC7835CD42728CC13B93C1947A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46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ALExcia Proeve</dc:creator>
  <cp:keywords/>
  <dc:description/>
  <cp:lastModifiedBy>Lexus ❤</cp:lastModifiedBy>
  <cp:revision>2</cp:revision>
  <dcterms:created xsi:type="dcterms:W3CDTF">2016-07-28T02:01:00Z</dcterms:created>
  <dcterms:modified xsi:type="dcterms:W3CDTF">2017-03-25T18:46:00Z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